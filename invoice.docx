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14E8" w14:textId="21973CF4" w:rsidR="00610F06" w:rsidRDefault="00000000">
      <w:pPr>
        <w:pStyle w:val="Title"/>
      </w:pPr>
      <w:sdt>
        <w:sdtPr>
          <w:alias w:val="Company Name"/>
          <w:tag w:val=""/>
          <w:id w:val="1501239775"/>
          <w:placeholder>
            <w:docPart w:val="60F3E80B25F043F7B8D895DD7FAB0DF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DE0C9F">
            <w:t>Channing Keller</w:t>
          </w:r>
        </w:sdtContent>
      </w:sdt>
    </w:p>
    <w:sdt>
      <w:sdtPr>
        <w:id w:val="474871628"/>
        <w:placeholder>
          <w:docPart w:val="99B012E6BE8140EF91E904D93DD241CB"/>
        </w:placeholder>
        <w:date w:fullDate="2022-09-01T00:00:00Z">
          <w:dateFormat w:val="MMMM d, yyyy"/>
          <w:lid w:val="en-US"/>
          <w:storeMappedDataAs w:val="dateTime"/>
          <w:calendar w:val="gregorian"/>
        </w:date>
      </w:sdtPr>
      <w:sdtContent>
        <w:p w14:paraId="5EFECB0A" w14:textId="3A8BCBAC" w:rsidR="00610F06" w:rsidRDefault="00DE0C9F">
          <w:pPr>
            <w:pStyle w:val="Subtitle"/>
          </w:pPr>
          <w:r>
            <w:t>September 1, 2022</w:t>
          </w:r>
        </w:p>
      </w:sdtContent>
    </w:sdt>
    <w:p w14:paraId="6FC038C3" w14:textId="64B5CC6E" w:rsidR="00610F06" w:rsidRDefault="00000000">
      <w:pPr>
        <w:pStyle w:val="InvoiceHeading"/>
      </w:pPr>
      <w:r>
        <w:t>INvoice #</w:t>
      </w:r>
      <w:r w:rsidR="00DE0C9F">
        <w:t>1234</w:t>
      </w:r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5"/>
        <w:gridCol w:w="4675"/>
      </w:tblGrid>
      <w:tr w:rsidR="00610F06" w14:paraId="7D452539" w14:textId="77777777" w:rsidTr="0061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3C4E93E4" w14:textId="77777777" w:rsidR="00610F06" w:rsidRDefault="00000000">
            <w:r>
              <w:t>Bill To</w:t>
            </w:r>
          </w:p>
        </w:tc>
        <w:tc>
          <w:tcPr>
            <w:tcW w:w="2500" w:type="pct"/>
          </w:tcPr>
          <w:p w14:paraId="2D8C5FD4" w14:textId="77777777" w:rsidR="00610F06" w:rsidRDefault="00000000">
            <w:r>
              <w:t>Ship To</w:t>
            </w:r>
          </w:p>
        </w:tc>
      </w:tr>
      <w:tr w:rsidR="00610F06" w14:paraId="48C7083C" w14:textId="77777777" w:rsidTr="00610F06">
        <w:tc>
          <w:tcPr>
            <w:tcW w:w="2500" w:type="pct"/>
          </w:tcPr>
          <w:p w14:paraId="6909DEA9" w14:textId="77777777" w:rsidR="0053496D" w:rsidRDefault="0053496D">
            <w:pPr>
              <w:rPr>
                <w:rFonts w:cstheme="minorHAnsi"/>
                <w:color w:val="auto"/>
                <w:shd w:val="clear" w:color="auto" w:fill="FFFFFF"/>
              </w:rPr>
            </w:pPr>
            <w:r>
              <w:rPr>
                <w:rFonts w:cstheme="minorHAnsi"/>
                <w:color w:val="auto"/>
                <w:shd w:val="clear" w:color="auto" w:fill="FFFFFF"/>
              </w:rPr>
              <w:t xml:space="preserve">Company Name: </w:t>
            </w:r>
            <w:r w:rsidR="00DE0C9F" w:rsidRPr="00DE0C9F">
              <w:rPr>
                <w:rFonts w:cstheme="minorHAnsi"/>
                <w:color w:val="auto"/>
                <w:shd w:val="clear" w:color="auto" w:fill="FFFFFF"/>
              </w:rPr>
              <w:t>Mango Shake Limited</w:t>
            </w:r>
            <w:r w:rsidR="00DE0C9F" w:rsidRPr="00DE0C9F">
              <w:rPr>
                <w:rFonts w:cstheme="minorHAnsi"/>
                <w:color w:val="auto"/>
              </w:rPr>
              <w:br/>
            </w:r>
          </w:p>
          <w:p w14:paraId="76E54D84" w14:textId="55DBB70A" w:rsidR="0053496D" w:rsidRDefault="0053496D">
            <w:pPr>
              <w:rPr>
                <w:rFonts w:cstheme="minorHAnsi"/>
                <w:color w:val="auto"/>
                <w:shd w:val="clear" w:color="auto" w:fill="FFFFFF"/>
              </w:rPr>
            </w:pPr>
            <w:r>
              <w:rPr>
                <w:rFonts w:cstheme="minorHAnsi"/>
                <w:color w:val="auto"/>
                <w:shd w:val="clear" w:color="auto" w:fill="FFFFFF"/>
              </w:rPr>
              <w:t xml:space="preserve">Company Address: </w:t>
            </w:r>
          </w:p>
          <w:p w14:paraId="01EDA70D" w14:textId="45AF7341" w:rsidR="00610F06" w:rsidRPr="00DE0C9F" w:rsidRDefault="00DE0C9F">
            <w:pPr>
              <w:rPr>
                <w:rFonts w:cstheme="minorHAnsi"/>
              </w:rPr>
            </w:pPr>
            <w:r w:rsidRPr="00DE0C9F">
              <w:rPr>
                <w:rFonts w:cstheme="minorHAnsi"/>
                <w:color w:val="auto"/>
                <w:shd w:val="clear" w:color="auto" w:fill="FFFFFF"/>
              </w:rPr>
              <w:t>2003, 20/F, Tower 5</w:t>
            </w:r>
            <w:r w:rsidRPr="00DE0C9F">
              <w:rPr>
                <w:rFonts w:cstheme="minorHAnsi"/>
                <w:color w:val="auto"/>
              </w:rPr>
              <w:br/>
            </w:r>
            <w:r w:rsidRPr="00DE0C9F">
              <w:rPr>
                <w:rFonts w:cstheme="minorHAnsi"/>
                <w:color w:val="auto"/>
                <w:shd w:val="clear" w:color="auto" w:fill="FFFFFF"/>
              </w:rPr>
              <w:t>China Hong Kong City</w:t>
            </w:r>
            <w:r w:rsidRPr="00DE0C9F">
              <w:rPr>
                <w:rFonts w:cstheme="minorHAnsi"/>
                <w:color w:val="auto"/>
              </w:rPr>
              <w:br/>
            </w:r>
            <w:r w:rsidRPr="00DE0C9F">
              <w:rPr>
                <w:rFonts w:cstheme="minorHAnsi"/>
                <w:color w:val="auto"/>
                <w:shd w:val="clear" w:color="auto" w:fill="FFFFFF"/>
              </w:rPr>
              <w:t>33 Canton Road</w:t>
            </w:r>
            <w:r w:rsidRPr="00DE0C9F">
              <w:rPr>
                <w:rFonts w:cstheme="minorHAnsi"/>
                <w:color w:val="auto"/>
              </w:rPr>
              <w:br/>
            </w:r>
            <w:proofErr w:type="spellStart"/>
            <w:r w:rsidRPr="00DE0C9F">
              <w:rPr>
                <w:rFonts w:cstheme="minorHAnsi"/>
                <w:color w:val="auto"/>
                <w:shd w:val="clear" w:color="auto" w:fill="FFFFFF"/>
              </w:rPr>
              <w:t>Tsim</w:t>
            </w:r>
            <w:proofErr w:type="spellEnd"/>
            <w:r w:rsidRPr="00DE0C9F">
              <w:rPr>
                <w:rFonts w:cstheme="minorHAnsi"/>
                <w:color w:val="auto"/>
                <w:shd w:val="clear" w:color="auto" w:fill="FFFFFF"/>
              </w:rPr>
              <w:t xml:space="preserve"> Sha </w:t>
            </w:r>
            <w:proofErr w:type="spellStart"/>
            <w:r w:rsidRPr="00DE0C9F">
              <w:rPr>
                <w:rFonts w:cstheme="minorHAnsi"/>
                <w:color w:val="auto"/>
                <w:shd w:val="clear" w:color="auto" w:fill="FFFFFF"/>
              </w:rPr>
              <w:t>Tsui</w:t>
            </w:r>
            <w:proofErr w:type="spellEnd"/>
            <w:r w:rsidRPr="00DE0C9F">
              <w:rPr>
                <w:rFonts w:cstheme="minorHAnsi"/>
                <w:color w:val="auto"/>
                <w:shd w:val="clear" w:color="auto" w:fill="FFFFFF"/>
              </w:rPr>
              <w:t>, Kowloon</w:t>
            </w:r>
            <w:r w:rsidRPr="00DE0C9F">
              <w:rPr>
                <w:rFonts w:cstheme="minorHAnsi"/>
                <w:color w:val="auto"/>
              </w:rPr>
              <w:br/>
            </w:r>
            <w:r w:rsidRPr="00DE0C9F">
              <w:rPr>
                <w:rFonts w:cstheme="minorHAnsi"/>
                <w:color w:val="auto"/>
                <w:shd w:val="clear" w:color="auto" w:fill="FFFFFF"/>
              </w:rPr>
              <w:t>Hong Kong</w:t>
            </w:r>
          </w:p>
        </w:tc>
        <w:tc>
          <w:tcPr>
            <w:tcW w:w="2500" w:type="pct"/>
          </w:tcPr>
          <w:p w14:paraId="275B62F6" w14:textId="17F373C2" w:rsidR="00610F06" w:rsidRDefault="0053496D">
            <w:r>
              <w:t xml:space="preserve">Name: </w:t>
            </w:r>
            <w:r w:rsidR="00DE0C9F">
              <w:t>Channing Keller</w:t>
            </w:r>
          </w:p>
          <w:p w14:paraId="4D5B4691" w14:textId="3A3F8121" w:rsidR="00DE0C9F" w:rsidRDefault="0053496D">
            <w:r>
              <w:t xml:space="preserve">Address: </w:t>
            </w:r>
            <w:r w:rsidR="00DE0C9F">
              <w:t>11746 Jasper Avenue</w:t>
            </w:r>
            <w:r>
              <w:t xml:space="preserve"> </w:t>
            </w:r>
            <w:r>
              <w:t>T5K 0N4</w:t>
            </w:r>
            <w:r w:rsidR="00DE0C9F">
              <w:t xml:space="preserve">, </w:t>
            </w:r>
            <w:r w:rsidR="00DE0C9F">
              <w:t>Edmonton</w:t>
            </w:r>
            <w:r>
              <w:t xml:space="preserve">, </w:t>
            </w:r>
            <w:r>
              <w:t>Alberta</w:t>
            </w:r>
            <w:r>
              <w:t>, Canada</w:t>
            </w:r>
          </w:p>
          <w:p w14:paraId="0CAE6038" w14:textId="77777777" w:rsidR="0053496D" w:rsidRDefault="0053496D">
            <w:r>
              <w:t xml:space="preserve">Phone: + </w:t>
            </w:r>
            <w:r>
              <w:t>19783840927</w:t>
            </w:r>
          </w:p>
          <w:p w14:paraId="56428E6D" w14:textId="60E7DB1C" w:rsidR="0053496D" w:rsidRDefault="0053496D">
            <w:r>
              <w:t xml:space="preserve">Contact Email: </w:t>
            </w:r>
            <w:hyperlink r:id="rId10" w:history="1">
              <w:r w:rsidRPr="002C5E84">
                <w:rPr>
                  <w:rStyle w:val="Hyperlink"/>
                </w:rPr>
                <w:t>channingwithvector@gmail.com</w:t>
              </w:r>
            </w:hyperlink>
          </w:p>
          <w:p w14:paraId="5BAE4CD9" w14:textId="1F58FAAC" w:rsidR="0053496D" w:rsidRDefault="0053496D">
            <w:proofErr w:type="spellStart"/>
            <w:r>
              <w:t>Payoneer</w:t>
            </w:r>
            <w:proofErr w:type="spellEnd"/>
            <w:r>
              <w:t xml:space="preserve"> Email: </w:t>
            </w:r>
            <w:r>
              <w:t>dibrnatash@gmail.com</w:t>
            </w:r>
          </w:p>
        </w:tc>
      </w:tr>
    </w:tbl>
    <w:p w14:paraId="44CCA5A3" w14:textId="77777777" w:rsidR="00610F06" w:rsidRDefault="00610F06"/>
    <w:tbl>
      <w:tblPr>
        <w:tblStyle w:val="InvoiceTable"/>
        <w:tblW w:w="3048" w:type="pct"/>
        <w:jc w:val="center"/>
        <w:tblLook w:val="04E0" w:firstRow="1" w:lastRow="1" w:firstColumn="1" w:lastColumn="0" w:noHBand="0" w:noVBand="1"/>
        <w:tblDescription w:val="Invoice Table"/>
      </w:tblPr>
      <w:tblGrid>
        <w:gridCol w:w="639"/>
        <w:gridCol w:w="3614"/>
        <w:gridCol w:w="1447"/>
      </w:tblGrid>
      <w:tr w:rsidR="0093604E" w14:paraId="36B26F40" w14:textId="77777777" w:rsidTr="00936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61" w:type="pct"/>
          </w:tcPr>
          <w:p w14:paraId="79FB3355" w14:textId="1B7A44AE" w:rsidR="0093604E" w:rsidRDefault="0093604E">
            <w:pPr>
              <w:jc w:val="center"/>
            </w:pPr>
            <w:r>
              <w:t>No</w:t>
            </w:r>
          </w:p>
        </w:tc>
        <w:tc>
          <w:tcPr>
            <w:tcW w:w="3169" w:type="pct"/>
          </w:tcPr>
          <w:p w14:paraId="0993D6D5" w14:textId="77777777" w:rsidR="0093604E" w:rsidRDefault="0093604E">
            <w:r>
              <w:t>Description</w:t>
            </w:r>
          </w:p>
        </w:tc>
        <w:tc>
          <w:tcPr>
            <w:tcW w:w="1269" w:type="pct"/>
          </w:tcPr>
          <w:p w14:paraId="07A566F9" w14:textId="0550ACD0" w:rsidR="0093604E" w:rsidRDefault="0093604E">
            <w:r>
              <w:t>Price</w:t>
            </w:r>
          </w:p>
        </w:tc>
      </w:tr>
      <w:tr w:rsidR="0093604E" w14:paraId="585708DC" w14:textId="77777777" w:rsidTr="0093604E">
        <w:trPr>
          <w:jc w:val="center"/>
        </w:trPr>
        <w:tc>
          <w:tcPr>
            <w:tcW w:w="561" w:type="pct"/>
          </w:tcPr>
          <w:p w14:paraId="7662CD4D" w14:textId="6D10104C" w:rsidR="0093604E" w:rsidRDefault="0093604E">
            <w:pPr>
              <w:jc w:val="center"/>
            </w:pPr>
            <w:r>
              <w:t>1</w:t>
            </w:r>
          </w:p>
        </w:tc>
        <w:tc>
          <w:tcPr>
            <w:tcW w:w="3169" w:type="pct"/>
          </w:tcPr>
          <w:p w14:paraId="70235E8E" w14:textId="2F2D0552" w:rsidR="0093604E" w:rsidRDefault="0093604E">
            <w:r>
              <w:t>Consultant fee</w:t>
            </w:r>
          </w:p>
        </w:tc>
        <w:tc>
          <w:tcPr>
            <w:tcW w:w="1269" w:type="pct"/>
          </w:tcPr>
          <w:p w14:paraId="17EF70DD" w14:textId="15A79ABA" w:rsidR="0093604E" w:rsidRDefault="0093604E" w:rsidP="0093604E">
            <w:pPr>
              <w:ind w:right="360"/>
            </w:pPr>
            <w:r>
              <w:t>$50</w:t>
            </w:r>
          </w:p>
        </w:tc>
      </w:tr>
      <w:tr w:rsidR="0093604E" w14:paraId="503751F0" w14:textId="77777777" w:rsidTr="0093604E">
        <w:trPr>
          <w:jc w:val="center"/>
        </w:trPr>
        <w:tc>
          <w:tcPr>
            <w:tcW w:w="561" w:type="pct"/>
          </w:tcPr>
          <w:p w14:paraId="1DFBB4BE" w14:textId="77777777" w:rsidR="0093604E" w:rsidRDefault="0093604E">
            <w:pPr>
              <w:jc w:val="center"/>
            </w:pPr>
          </w:p>
        </w:tc>
        <w:tc>
          <w:tcPr>
            <w:tcW w:w="3169" w:type="pct"/>
          </w:tcPr>
          <w:p w14:paraId="43ADA74E" w14:textId="77777777" w:rsidR="0093604E" w:rsidRDefault="0093604E"/>
        </w:tc>
        <w:tc>
          <w:tcPr>
            <w:tcW w:w="1269" w:type="pct"/>
          </w:tcPr>
          <w:p w14:paraId="77F836D2" w14:textId="77777777" w:rsidR="0093604E" w:rsidRDefault="0093604E">
            <w:pPr>
              <w:jc w:val="right"/>
            </w:pPr>
          </w:p>
        </w:tc>
      </w:tr>
      <w:tr w:rsidR="0093604E" w14:paraId="4B58C7A2" w14:textId="77777777" w:rsidTr="0093604E">
        <w:trPr>
          <w:jc w:val="center"/>
        </w:trPr>
        <w:tc>
          <w:tcPr>
            <w:tcW w:w="561" w:type="pct"/>
          </w:tcPr>
          <w:p w14:paraId="754F558D" w14:textId="77777777" w:rsidR="0093604E" w:rsidRDefault="0093604E">
            <w:pPr>
              <w:jc w:val="center"/>
            </w:pPr>
          </w:p>
        </w:tc>
        <w:tc>
          <w:tcPr>
            <w:tcW w:w="3169" w:type="pct"/>
          </w:tcPr>
          <w:p w14:paraId="1E6E4D0A" w14:textId="77777777" w:rsidR="0093604E" w:rsidRDefault="0093604E"/>
        </w:tc>
        <w:tc>
          <w:tcPr>
            <w:tcW w:w="1269" w:type="pct"/>
          </w:tcPr>
          <w:p w14:paraId="088E497C" w14:textId="77777777" w:rsidR="0093604E" w:rsidRDefault="0093604E">
            <w:pPr>
              <w:jc w:val="right"/>
            </w:pPr>
          </w:p>
        </w:tc>
      </w:tr>
      <w:tr w:rsidR="0093604E" w14:paraId="0E1240BB" w14:textId="77777777" w:rsidTr="009360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61" w:type="pct"/>
          </w:tcPr>
          <w:p w14:paraId="27EF5E35" w14:textId="77777777" w:rsidR="0093604E" w:rsidRDefault="0093604E">
            <w:pPr>
              <w:jc w:val="center"/>
            </w:pPr>
          </w:p>
        </w:tc>
        <w:tc>
          <w:tcPr>
            <w:tcW w:w="3169" w:type="pct"/>
          </w:tcPr>
          <w:p w14:paraId="37DE5387" w14:textId="77777777" w:rsidR="0093604E" w:rsidRDefault="0093604E"/>
        </w:tc>
        <w:tc>
          <w:tcPr>
            <w:tcW w:w="1269" w:type="pct"/>
          </w:tcPr>
          <w:p w14:paraId="6737398F" w14:textId="77777777" w:rsidR="0093604E" w:rsidRDefault="0093604E"/>
        </w:tc>
      </w:tr>
    </w:tbl>
    <w:p w14:paraId="5B30EC9F" w14:textId="03025FFD" w:rsidR="00610F06" w:rsidRDefault="00610F06">
      <w:pPr>
        <w:pStyle w:val="Closing"/>
      </w:pPr>
    </w:p>
    <w:sectPr w:rsidR="00610F06">
      <w:footerReference w:type="default" r:id="rId11"/>
      <w:footerReference w:type="first" r:id="rId12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931A" w14:textId="77777777" w:rsidR="00521C6D" w:rsidRDefault="00521C6D">
      <w:pPr>
        <w:spacing w:after="0"/>
      </w:pPr>
      <w:r>
        <w:separator/>
      </w:r>
    </w:p>
  </w:endnote>
  <w:endnote w:type="continuationSeparator" w:id="0">
    <w:p w14:paraId="1DA9F0E1" w14:textId="77777777" w:rsidR="00521C6D" w:rsidRDefault="00521C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001D" w14:textId="77777777" w:rsidR="00610F06" w:rsidRDefault="00000000">
    <w:pPr>
      <w:pStyle w:val="Foo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6FA1AE6C" wp14:editId="28AD51BB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254D60" w14:textId="77777777" w:rsidR="00610F06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1AE6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" filled="f" stroked="f" strokeweight=".5pt">
              <v:textbox style="mso-fit-shape-to-text:t" inset="0,0,0,0">
                <w:txbxContent>
                  <w:p w14:paraId="1C254D60" w14:textId="77777777" w:rsidR="00610F06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DCA3" w14:textId="3B8C5417" w:rsidR="00610F06" w:rsidRDefault="00610F06">
    <w:pPr>
      <w:pStyle w:val="ContactInfo"/>
    </w:pPr>
  </w:p>
  <w:p w14:paraId="1182C961" w14:textId="77777777" w:rsidR="0093604E" w:rsidRDefault="0093604E">
    <w:pPr>
      <w:pStyle w:val="ContactInf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1A27" w14:textId="77777777" w:rsidR="00521C6D" w:rsidRDefault="00521C6D">
      <w:pPr>
        <w:spacing w:after="0"/>
      </w:pPr>
      <w:r>
        <w:separator/>
      </w:r>
    </w:p>
  </w:footnote>
  <w:footnote w:type="continuationSeparator" w:id="0">
    <w:p w14:paraId="4CAC25FC" w14:textId="77777777" w:rsidR="00521C6D" w:rsidRDefault="00521C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28470">
    <w:abstractNumId w:val="0"/>
  </w:num>
  <w:num w:numId="2" w16cid:durableId="1677147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9F"/>
    <w:rsid w:val="00521C6D"/>
    <w:rsid w:val="0053496D"/>
    <w:rsid w:val="00610F06"/>
    <w:rsid w:val="0093604E"/>
    <w:rsid w:val="00DE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2614C"/>
  <w15:chartTrackingRefBased/>
  <w15:docId w15:val="{1F4901C7-7973-4803-8AC8-FED48453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  <w:style w:type="character" w:styleId="Hyperlink">
    <w:name w:val="Hyperlink"/>
    <w:basedOn w:val="DefaultParagraphFont"/>
    <w:uiPriority w:val="99"/>
    <w:unhideWhenUsed/>
    <w:rsid w:val="0053496D"/>
    <w:rPr>
      <w:color w:val="40ACD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hanningwithvecto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-21\Downloads\tf029278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F3E80B25F043F7B8D895DD7FAB0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0B647-F049-46ED-94DF-1EABADA81D38}"/>
      </w:docPartPr>
      <w:docPartBody>
        <w:p w:rsidR="00000000" w:rsidRDefault="00000000">
          <w:pPr>
            <w:pStyle w:val="60F3E80B25F043F7B8D895DD7FAB0DF0"/>
          </w:pPr>
          <w:r>
            <w:t>[Your Company]</w:t>
          </w:r>
        </w:p>
      </w:docPartBody>
    </w:docPart>
    <w:docPart>
      <w:docPartPr>
        <w:name w:val="99B012E6BE8140EF91E904D93DD24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CFD86-F7E4-4F8D-B07A-B57D9F629899}"/>
      </w:docPartPr>
      <w:docPartBody>
        <w:p w:rsidR="00000000" w:rsidRDefault="00000000">
          <w:pPr>
            <w:pStyle w:val="99B012E6BE8140EF91E904D93DD241CB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AD"/>
    <w:rsid w:val="0017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F3E80B25F043F7B8D895DD7FAB0DF0">
    <w:name w:val="60F3E80B25F043F7B8D895DD7FAB0DF0"/>
  </w:style>
  <w:style w:type="paragraph" w:customStyle="1" w:styleId="99B012E6BE8140EF91E904D93DD241CB">
    <w:name w:val="99B012E6BE8140EF91E904D93DD241CB"/>
  </w:style>
  <w:style w:type="paragraph" w:customStyle="1" w:styleId="648A99CAF12F43159D7AB9A317573AB3">
    <w:name w:val="648A99CAF12F43159D7AB9A317573AB3"/>
  </w:style>
  <w:style w:type="paragraph" w:customStyle="1" w:styleId="B7E62D6E5E3743ECA695684FF774519C">
    <w:name w:val="B7E62D6E5E3743ECA695684FF774519C"/>
  </w:style>
  <w:style w:type="paragraph" w:customStyle="1" w:styleId="DA0B717BE5674FC3A57B0AAEEF677551">
    <w:name w:val="DA0B717BE5674FC3A57B0AAEEF677551"/>
  </w:style>
  <w:style w:type="paragraph" w:customStyle="1" w:styleId="9AED50C3842F4908B149B373948E14FA">
    <w:name w:val="9AED50C3842F4908B149B373948E14FA"/>
  </w:style>
  <w:style w:type="paragraph" w:customStyle="1" w:styleId="05013A58A44B45869A1117C7E4D34E8A">
    <w:name w:val="05013A58A44B45869A1117C7E4D34E8A"/>
  </w:style>
  <w:style w:type="paragraph" w:customStyle="1" w:styleId="7933D03B183343E6A5C896C00FE26237">
    <w:name w:val="7933D03B183343E6A5C896C00FE26237"/>
  </w:style>
  <w:style w:type="paragraph" w:customStyle="1" w:styleId="5643C83B71654C25BF682E43FC68A7DD">
    <w:name w:val="5643C83B71654C25BF682E43FC68A7DD"/>
  </w:style>
  <w:style w:type="paragraph" w:customStyle="1" w:styleId="6446999E01E6480CA60899A71BD45912">
    <w:name w:val="6446999E01E6480CA60899A71BD45912"/>
  </w:style>
  <w:style w:type="paragraph" w:customStyle="1" w:styleId="843D67B2D5A54A53A84601BE537D1F42">
    <w:name w:val="843D67B2D5A54A53A84601BE537D1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tf02927858_win32.dotx</Template>
  <TotalTime>12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Channing Keller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p-21</dc:creator>
  <cp:lastModifiedBy>p-21</cp:lastModifiedBy>
  <cp:revision>1</cp:revision>
  <dcterms:created xsi:type="dcterms:W3CDTF">2022-09-01T10:37:00Z</dcterms:created>
  <dcterms:modified xsi:type="dcterms:W3CDTF">2022-09-01T10:49:00Z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